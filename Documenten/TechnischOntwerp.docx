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3F394" w14:textId="77777777" w:rsidR="00FC1022" w:rsidRPr="00F54C8A" w:rsidRDefault="00FC102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F54C8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Project </w:t>
                                    </w:r>
                                    <w:r w:rsidR="00622C75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Javascript Quiz</w:t>
                                    </w:r>
                                  </w:p>
                                </w:sdtContent>
                              </w:sdt>
                              <w:p w14:paraId="5E5446A9" w14:textId="77777777" w:rsidR="00FC1022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  <w:r w:rsid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[TEAMNAAM]</w:t>
                                </w:r>
                              </w:p>
                              <w:p w14:paraId="6227AFB0" w14:textId="77777777" w:rsidR="00FC1022" w:rsidRPr="00622C75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ielebenadrukking"/>
                                      <w:i w:val="0"/>
                                      <w:iCs w:val="0"/>
                                      <w:color w:val="auto"/>
                                      <w:lang w:val="nl-NL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Subtielebenadrukking"/>
                                    </w:rPr>
                                  </w:sdtEndPr>
                                  <w:sdtContent>
                                    <w:r w:rsidR="00622C75" w:rsidRPr="00622C75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>R</w:t>
                                    </w:r>
                                    <w:r w:rsidR="00622C75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 xml:space="preserve">. </w:t>
                                    </w:r>
                                    <w:r w:rsidR="00622C75" w:rsidRPr="00622C75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>Springer, M. van</w:t>
                                    </w:r>
                                    <w:r w:rsidR="00622C75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 xml:space="preserve"> Linden</w:t>
                                    </w:r>
                                  </w:sdtContent>
                                </w:sdt>
                              </w:p>
                              <w:p w14:paraId="278BDB2A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hort: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2020</w:t>
                                </w:r>
                              </w:p>
                              <w:p w14:paraId="3B63A723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w14:paraId="790FAB20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1.0</w:t>
                                </w:r>
                              </w:p>
                              <w:p w14:paraId="6924DA6A" w14:textId="77777777" w:rsidR="00FC1022" w:rsidRPr="002132BE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8-7-2020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4pgQIAAGE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73F394" w14:textId="77777777" w:rsidR="00FC1022" w:rsidRPr="00F54C8A" w:rsidRDefault="00FC102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F54C8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Project </w:t>
                              </w:r>
                              <w:r w:rsidR="00622C75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Javascript Quiz</w:t>
                              </w:r>
                            </w:p>
                          </w:sdtContent>
                        </w:sdt>
                        <w:p w14:paraId="5E5446A9" w14:textId="77777777" w:rsidR="00FC1022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  <w:r w:rsid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[TEAMNAAM]</w:t>
                          </w:r>
                        </w:p>
                        <w:p w14:paraId="6227AFB0" w14:textId="77777777" w:rsidR="00FC1022" w:rsidRPr="00622C75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ielebenadrukking"/>
                                <w:i w:val="0"/>
                                <w:iCs w:val="0"/>
                                <w:color w:val="auto"/>
                                <w:lang w:val="nl-NL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Style w:val="Subtielebenadrukking"/>
                              </w:rPr>
                            </w:sdtEndPr>
                            <w:sdtContent>
                              <w:r w:rsidR="00622C75" w:rsidRPr="00622C75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>R</w:t>
                              </w:r>
                              <w:r w:rsidR="00622C75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 xml:space="preserve">. </w:t>
                              </w:r>
                              <w:r w:rsidR="00622C75" w:rsidRPr="00622C75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>Springer, M. van</w:t>
                              </w:r>
                              <w:r w:rsidR="00622C75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 xml:space="preserve"> Linden</w:t>
                              </w:r>
                            </w:sdtContent>
                          </w:sdt>
                        </w:p>
                        <w:p w14:paraId="278BDB2A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hort: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2020</w:t>
                          </w:r>
                        </w:p>
                        <w:p w14:paraId="3B63A723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</w:p>
                        <w:p w14:paraId="790FAB20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1.0</w:t>
                          </w:r>
                        </w:p>
                        <w:p w14:paraId="6924DA6A" w14:textId="77777777" w:rsidR="00FC1022" w:rsidRPr="002132BE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8-7-2020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FC1022" w:rsidRDefault="00FC1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FC1022" w:rsidRDefault="00FC1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FC1022" w:rsidRDefault="00915AE6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4ADB13F7" w14:textId="77777777" w:rsidR="00FC1022" w:rsidRDefault="00915AE6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9DD520" w14:textId="77777777" w:rsidR="00FC1022" w:rsidRDefault="00FC102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9DD520" w14:textId="77777777" w:rsidR="00FC1022" w:rsidRDefault="00FC102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4864221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24CF" w14:textId="77777777" w:rsidR="00F54C8A" w:rsidRDefault="00F54C8A" w:rsidP="00DC3041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7DE883EA" w14:textId="6484109E" w:rsidR="00915AE6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2216" w:history="1">
            <w:r w:rsidR="00915AE6" w:rsidRPr="001E3D4B">
              <w:rPr>
                <w:rStyle w:val="Hyperlink"/>
                <w:noProof/>
              </w:rPr>
              <w:t>Inhoud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_Toc48642216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1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5C19994C" w14:textId="491B4457" w:rsidR="00915AE6" w:rsidRDefault="00915AE6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17" w:history="1">
            <w:r w:rsidRPr="001E3D4B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EB06" w14:textId="3693700B" w:rsidR="00915AE6" w:rsidRDefault="00915AE6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18" w:history="1">
            <w:r w:rsidRPr="001E3D4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2D07" w14:textId="5715E866" w:rsidR="00915AE6" w:rsidRDefault="00915AE6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19" w:history="1">
            <w:r w:rsidRPr="001E3D4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75C4E" w14:textId="784E619A" w:rsidR="00915AE6" w:rsidRDefault="00915AE6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0" w:history="1">
            <w:r w:rsidRPr="001E3D4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Sequentiediagram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CF26E" w14:textId="55BF15F1" w:rsidR="00915AE6" w:rsidRDefault="00915AE6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1" w:history="1">
            <w:r w:rsidRPr="001E3D4B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Applicatie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347D" w14:textId="4E47FDCC" w:rsidR="00915AE6" w:rsidRDefault="00915AE6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2" w:history="1">
            <w:r w:rsidRPr="001E3D4B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Selecteer een antwoord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360AD" w14:textId="1C70AF25" w:rsidR="00915AE6" w:rsidRDefault="00915AE6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3" w:history="1">
            <w:r w:rsidRPr="001E3D4B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Ga naar volgende vraag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08857" w14:textId="223AE08F" w:rsidR="00915AE6" w:rsidRDefault="00915AE6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4" w:history="1">
            <w:r w:rsidRPr="001E3D4B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Inleveren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59D1" w14:textId="1B4B53FD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57AFAE78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1" w:name="_GoBack"/>
      <w:bookmarkEnd w:id="1"/>
    </w:p>
    <w:p w14:paraId="09C52211" w14:textId="77777777" w:rsidR="00F205B8" w:rsidRPr="00F205B8" w:rsidRDefault="00FC1022" w:rsidP="00F205B8">
      <w:pPr>
        <w:pStyle w:val="Kop1"/>
      </w:pPr>
      <w:bookmarkStart w:id="2" w:name="_Toc48642217"/>
      <w:r>
        <w:lastRenderedPageBreak/>
        <w:t>ERD</w:t>
      </w:r>
      <w:bookmarkEnd w:id="2"/>
    </w:p>
    <w:p w14:paraId="6AB88BF0" w14:textId="77777777" w:rsidR="00F54C8A" w:rsidRPr="00222411" w:rsidRDefault="00F54C8A" w:rsidP="00DC3041">
      <w:pPr>
        <w:pStyle w:val="Kop1"/>
        <w:numPr>
          <w:ilvl w:val="0"/>
          <w:numId w:val="0"/>
        </w:numPr>
      </w:pPr>
      <w:r w:rsidRPr="00222411">
        <w:br w:type="page"/>
      </w:r>
    </w:p>
    <w:p w14:paraId="44DD6502" w14:textId="77777777" w:rsidR="00A257DF" w:rsidRDefault="00DC3041" w:rsidP="00DC3041">
      <w:pPr>
        <w:pStyle w:val="Kop1"/>
      </w:pPr>
      <w:bookmarkStart w:id="3" w:name="_Toc48642218"/>
      <w:r w:rsidRPr="00DC3041">
        <w:lastRenderedPageBreak/>
        <w:t>Data Dictionary</w:t>
      </w:r>
      <w:bookmarkEnd w:id="3"/>
    </w:p>
    <w:p w14:paraId="7C78CA00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EA5EC2" w14:textId="77777777" w:rsidR="00A257DF" w:rsidRDefault="00DC3041" w:rsidP="00222411">
      <w:pPr>
        <w:pStyle w:val="Kop1"/>
      </w:pPr>
      <w:bookmarkStart w:id="4" w:name="_Toc48642219"/>
      <w:r>
        <w:lastRenderedPageBreak/>
        <w:t>Klassendiagram</w:t>
      </w:r>
      <w:bookmarkEnd w:id="4"/>
    </w:p>
    <w:p w14:paraId="1238DB46" w14:textId="6821431A" w:rsidR="0F415017" w:rsidRDefault="0F415017" w:rsidP="0F415017"/>
    <w:p w14:paraId="01EF2CC3" w14:textId="1FBAA8DC" w:rsidR="0F415017" w:rsidRDefault="005B68C9" w:rsidP="0F415017">
      <w:r>
        <w:object w:dxaOrig="14656" w:dyaOrig="9676" w14:anchorId="47416D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5pt;height:297.55pt" o:ole="">
            <v:imagedata r:id="rId12" o:title=""/>
          </v:shape>
          <o:OLEObject Type="Embed" ProgID="Visio.Drawing.15" ShapeID="_x0000_i1025" DrawAspect="Content" ObjectID="_1659254960" r:id="rId13"/>
        </w:object>
      </w:r>
    </w:p>
    <w:p w14:paraId="7A41FC95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83E49A" w14:textId="77777777" w:rsidR="00A257DF" w:rsidRDefault="00DC3041" w:rsidP="00DC3041">
      <w:pPr>
        <w:pStyle w:val="Kop1"/>
      </w:pPr>
      <w:bookmarkStart w:id="5" w:name="_Toc48642220"/>
      <w:r>
        <w:lastRenderedPageBreak/>
        <w:t>Sequentiediagram</w:t>
      </w:r>
      <w:bookmarkEnd w:id="5"/>
    </w:p>
    <w:p w14:paraId="6EE5C72D" w14:textId="77777777" w:rsidR="00A257DF" w:rsidRDefault="00A257DF" w:rsidP="00A257DF"/>
    <w:p w14:paraId="00170462" w14:textId="661C5636" w:rsidR="00A257DF" w:rsidRDefault="00E93627" w:rsidP="00E93627">
      <w:pPr>
        <w:pStyle w:val="Kop2"/>
      </w:pPr>
      <w:bookmarkStart w:id="6" w:name="_Toc48642221"/>
      <w:r>
        <w:t>Applicatie starten</w:t>
      </w:r>
      <w:bookmarkEnd w:id="6"/>
    </w:p>
    <w:p w14:paraId="0E0FE0F9" w14:textId="0F1A6439" w:rsidR="00056AB7" w:rsidRDefault="00176B05" w:rsidP="00056AB7">
      <w:r>
        <w:object w:dxaOrig="11776" w:dyaOrig="10606" w14:anchorId="3B1E31DA">
          <v:shape id="_x0000_i1026" type="#_x0000_t75" style="width:451pt;height:406.2pt" o:ole="">
            <v:imagedata r:id="rId14" o:title=""/>
          </v:shape>
          <o:OLEObject Type="Embed" ProgID="Visio.Drawing.15" ShapeID="_x0000_i1026" DrawAspect="Content" ObjectID="_1659254961" r:id="rId15"/>
        </w:object>
      </w:r>
    </w:p>
    <w:p w14:paraId="3E95B2E5" w14:textId="0FFCDBDA" w:rsidR="00B21287" w:rsidRDefault="00B21287" w:rsidP="00B21287"/>
    <w:p w14:paraId="728AF9CF" w14:textId="66A8D5E5" w:rsidR="00B21287" w:rsidRDefault="00B21287" w:rsidP="00B21287">
      <w:pPr>
        <w:tabs>
          <w:tab w:val="left" w:pos="1180"/>
        </w:tabs>
      </w:pPr>
      <w:r>
        <w:tab/>
      </w:r>
    </w:p>
    <w:p w14:paraId="7622A414" w14:textId="77777777" w:rsidR="00B21287" w:rsidRDefault="00B21287">
      <w:r>
        <w:br w:type="page"/>
      </w:r>
    </w:p>
    <w:p w14:paraId="27A100CF" w14:textId="19A237B4" w:rsidR="00B21287" w:rsidRDefault="00D6287A" w:rsidP="00D6287A">
      <w:pPr>
        <w:pStyle w:val="Kop2"/>
      </w:pPr>
      <w:bookmarkStart w:id="7" w:name="_Toc48642222"/>
      <w:r>
        <w:lastRenderedPageBreak/>
        <w:t>Selecteer een antwoord</w:t>
      </w:r>
      <w:bookmarkEnd w:id="7"/>
    </w:p>
    <w:p w14:paraId="7F3FBB7E" w14:textId="4B08DF70" w:rsidR="00D6287A" w:rsidRDefault="00D6287A" w:rsidP="00D6287A"/>
    <w:p w14:paraId="2E709F89" w14:textId="71DDF018" w:rsidR="00D6287A" w:rsidRDefault="00D6287A" w:rsidP="00D6287A"/>
    <w:p w14:paraId="6550FD8B" w14:textId="71688336" w:rsidR="00CC5906" w:rsidRDefault="00A5398A" w:rsidP="00CC5906">
      <w:r>
        <w:object w:dxaOrig="12451" w:dyaOrig="8281" w14:anchorId="62C47E89">
          <v:shape id="_x0000_i1027" type="#_x0000_t75" style="width:450.75pt;height:299.75pt" o:ole="">
            <v:imagedata r:id="rId16" o:title=""/>
          </v:shape>
          <o:OLEObject Type="Embed" ProgID="Visio.Drawing.15" ShapeID="_x0000_i1027" DrawAspect="Content" ObjectID="_1659254962" r:id="rId17"/>
        </w:object>
      </w:r>
    </w:p>
    <w:p w14:paraId="12F0BFB5" w14:textId="2E672D56" w:rsidR="00CC5906" w:rsidRDefault="00CC5906" w:rsidP="00CC5906">
      <w:pPr>
        <w:tabs>
          <w:tab w:val="left" w:pos="1310"/>
        </w:tabs>
      </w:pPr>
      <w:r>
        <w:tab/>
      </w:r>
    </w:p>
    <w:p w14:paraId="4743049F" w14:textId="77777777" w:rsidR="00CC5906" w:rsidRDefault="00CC5906">
      <w:r>
        <w:br w:type="page"/>
      </w:r>
    </w:p>
    <w:p w14:paraId="06D4D7CB" w14:textId="650B08C1" w:rsidR="00CC5906" w:rsidRDefault="00CC5906" w:rsidP="00CC5906">
      <w:pPr>
        <w:pStyle w:val="Kop2"/>
      </w:pPr>
      <w:bookmarkStart w:id="8" w:name="_Toc48642223"/>
      <w:r>
        <w:lastRenderedPageBreak/>
        <w:t>Ga naar volgende vraag</w:t>
      </w:r>
      <w:bookmarkEnd w:id="8"/>
    </w:p>
    <w:p w14:paraId="735BC09B" w14:textId="1EF4EAFE" w:rsidR="00CC5906" w:rsidRDefault="005E1434" w:rsidP="00CC5906">
      <w:r>
        <w:object w:dxaOrig="12690" w:dyaOrig="5746" w14:anchorId="51B396A3">
          <v:shape id="_x0000_i1028" type="#_x0000_t75" style="width:451.15pt;height:204.25pt" o:ole="">
            <v:imagedata r:id="rId18" o:title=""/>
          </v:shape>
          <o:OLEObject Type="Embed" ProgID="Visio.Drawing.15" ShapeID="_x0000_i1028" DrawAspect="Content" ObjectID="_1659254963" r:id="rId19"/>
        </w:object>
      </w:r>
    </w:p>
    <w:p w14:paraId="4D1047E9" w14:textId="756F0ABB" w:rsidR="005507D3" w:rsidRDefault="005507D3" w:rsidP="005507D3"/>
    <w:p w14:paraId="11515EE5" w14:textId="7320DC3C" w:rsidR="005507D3" w:rsidRDefault="00216180" w:rsidP="00FB7EFD">
      <w:pPr>
        <w:pStyle w:val="Kop2"/>
      </w:pPr>
      <w:bookmarkStart w:id="9" w:name="_Toc48642224"/>
      <w:r>
        <w:t>Inleveren</w:t>
      </w:r>
      <w:bookmarkEnd w:id="9"/>
    </w:p>
    <w:p w14:paraId="7DC3E513" w14:textId="4AFAC0D2" w:rsidR="00FB7EFD" w:rsidRPr="00FB7EFD" w:rsidRDefault="00F575E3" w:rsidP="00FB7EFD">
      <w:r>
        <w:object w:dxaOrig="9435" w:dyaOrig="5310" w14:anchorId="5328C499">
          <v:shape id="_x0000_i1029" type="#_x0000_t75" style="width:451pt;height:253.8pt" o:ole="">
            <v:imagedata r:id="rId20" o:title=""/>
          </v:shape>
          <o:OLEObject Type="Embed" ProgID="Visio.Drawing.15" ShapeID="_x0000_i1029" DrawAspect="Content" ObjectID="_1659254964" r:id="rId21"/>
        </w:object>
      </w:r>
    </w:p>
    <w:sectPr w:rsidR="00FB7EFD" w:rsidRPr="00FB7EFD" w:rsidSect="00A257DF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BB8D7" w14:textId="77777777" w:rsidR="00622C75" w:rsidRDefault="00622C75" w:rsidP="00A257DF">
      <w:pPr>
        <w:spacing w:after="0" w:line="240" w:lineRule="auto"/>
      </w:pPr>
      <w:r>
        <w:separator/>
      </w:r>
    </w:p>
  </w:endnote>
  <w:endnote w:type="continuationSeparator" w:id="0">
    <w:p w14:paraId="2CFF6DCD" w14:textId="77777777" w:rsidR="00622C75" w:rsidRDefault="00622C75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4C318" w14:textId="77777777" w:rsidR="00FC1022" w:rsidRDefault="00FC1022" w:rsidP="00222411">
    <w:pPr>
      <w:pStyle w:val="Voettekst"/>
    </w:pPr>
    <w:r>
      <w:t xml:space="preserve">Klant: </w:t>
    </w:r>
    <w:r w:rsidR="002132BE">
      <w:t>[KLANTNAAM]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FC1022" w:rsidRDefault="00FC10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1D6EE" w14:textId="77777777" w:rsidR="00622C75" w:rsidRDefault="00622C75" w:rsidP="00A257DF">
      <w:pPr>
        <w:spacing w:after="0" w:line="240" w:lineRule="auto"/>
      </w:pPr>
      <w:r>
        <w:separator/>
      </w:r>
    </w:p>
  </w:footnote>
  <w:footnote w:type="continuationSeparator" w:id="0">
    <w:p w14:paraId="60494F6F" w14:textId="77777777" w:rsidR="00622C75" w:rsidRDefault="00622C75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6CD08" w14:textId="77777777" w:rsidR="00FC1022" w:rsidRPr="002132BE" w:rsidRDefault="002132BE" w:rsidP="002132BE">
    <w:pPr>
      <w:pStyle w:val="Koptekst"/>
    </w:pPr>
    <w:r>
      <w:t>Technisch Ontwerp</w:t>
    </w:r>
    <w:r>
      <w:tab/>
      <w:t>Team [TEAMNAAM]</w:t>
    </w:r>
    <w:r>
      <w:tab/>
      <w:t>Project [PROJECTNAAM]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502ED"/>
    <w:rsid w:val="00056AB7"/>
    <w:rsid w:val="00093E50"/>
    <w:rsid w:val="000B4D5C"/>
    <w:rsid w:val="00126F70"/>
    <w:rsid w:val="0014223B"/>
    <w:rsid w:val="00176B05"/>
    <w:rsid w:val="002132BE"/>
    <w:rsid w:val="00216180"/>
    <w:rsid w:val="00222411"/>
    <w:rsid w:val="00267FD4"/>
    <w:rsid w:val="00313209"/>
    <w:rsid w:val="003703C3"/>
    <w:rsid w:val="004C2F6C"/>
    <w:rsid w:val="004E34C0"/>
    <w:rsid w:val="005507D3"/>
    <w:rsid w:val="0056778B"/>
    <w:rsid w:val="00570667"/>
    <w:rsid w:val="005B68C9"/>
    <w:rsid w:val="005E1434"/>
    <w:rsid w:val="00622C75"/>
    <w:rsid w:val="006A3780"/>
    <w:rsid w:val="006F503C"/>
    <w:rsid w:val="007A68DD"/>
    <w:rsid w:val="00802D6C"/>
    <w:rsid w:val="00915AE6"/>
    <w:rsid w:val="009427AF"/>
    <w:rsid w:val="009A329B"/>
    <w:rsid w:val="00A257DF"/>
    <w:rsid w:val="00A5398A"/>
    <w:rsid w:val="00AD41A2"/>
    <w:rsid w:val="00AD78C6"/>
    <w:rsid w:val="00AF08B5"/>
    <w:rsid w:val="00B21287"/>
    <w:rsid w:val="00C40C90"/>
    <w:rsid w:val="00C83E6F"/>
    <w:rsid w:val="00CC5906"/>
    <w:rsid w:val="00D6287A"/>
    <w:rsid w:val="00DC3041"/>
    <w:rsid w:val="00DC7E50"/>
    <w:rsid w:val="00E93627"/>
    <w:rsid w:val="00F205B8"/>
    <w:rsid w:val="00F54C8A"/>
    <w:rsid w:val="00F575E3"/>
    <w:rsid w:val="00F70932"/>
    <w:rsid w:val="00FB7EFD"/>
    <w:rsid w:val="00FC1022"/>
    <w:rsid w:val="0F4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Visio_Drawing4.vsdx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package" Target="embeddings/Microsoft_Visio_Drawing2.vsdx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package" Target="embeddings/Microsoft_Visio_Drawing1.vsdx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package" Target="embeddings/Microsoft_Visio_Drawing3.vsd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371F6EC632843AB6E810AF4A3BC7B" ma:contentTypeVersion="10" ma:contentTypeDescription="Create a new document." ma:contentTypeScope="" ma:versionID="282ec0f36a2566c5ab6043d81deb4f84">
  <xsd:schema xmlns:xsd="http://www.w3.org/2001/XMLSchema" xmlns:xs="http://www.w3.org/2001/XMLSchema" xmlns:p="http://schemas.microsoft.com/office/2006/metadata/properties" xmlns:ns2="fd4092eb-adfe-4033-b17d-7369aaeea5ed" targetNamespace="http://schemas.microsoft.com/office/2006/metadata/properties" ma:root="true" ma:fieldsID="3b2b15e1c3ce2358259825327d93d5a6" ns2:_="">
    <xsd:import namespace="fd4092eb-adfe-4033-b17d-7369aaeea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92eb-adfe-4033-b17d-7369aaeea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B29540-81FF-4050-A73D-BD5FFBBF8FB7}"/>
</file>

<file path=customXml/itemProps3.xml><?xml version="1.0" encoding="utf-8"?>
<ds:datastoreItem xmlns:ds="http://schemas.openxmlformats.org/officeDocument/2006/customXml" ds:itemID="{516825A4-B743-4155-A502-62F05A934368}">
  <ds:schemaRefs>
    <ds:schemaRef ds:uri="http://schemas.openxmlformats.org/package/2006/metadata/core-properties"/>
    <ds:schemaRef ds:uri="73dbb10f-d65e-4026-aa5c-544c0db9c1ca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purl.org/dc/terms/"/>
    <ds:schemaRef ds:uri="a95f19fb-cad5-4f59-9d9d-bfe7d2b05f17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E4A5016-077D-4D89-B39F-472C602D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</Template>
  <TotalTime>10</TotalTime>
  <Pages>8</Pages>
  <Words>165</Words>
  <Characters>908</Characters>
  <Application>Microsoft Office Word</Application>
  <DocSecurity>0</DocSecurity>
  <Lines>7</Lines>
  <Paragraphs>2</Paragraphs>
  <ScaleCrop>false</ScaleCrop>
  <Company>ROC Mondriaan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 Javascript Quiz</dc:subject>
  <dc:creator>R. Springer, M. van Linden</dc:creator>
  <cp:keywords/>
  <dc:description/>
  <cp:lastModifiedBy>Linden, M.J. van der</cp:lastModifiedBy>
  <cp:revision>19</cp:revision>
  <cp:lastPrinted>2019-10-02T10:33:00Z</cp:lastPrinted>
  <dcterms:created xsi:type="dcterms:W3CDTF">2020-07-08T12:15:00Z</dcterms:created>
  <dcterms:modified xsi:type="dcterms:W3CDTF">2020-08-18T09:23:00Z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0x010100043371F6EC632843AB6E810AF4A3BC7B</vt:lpwstr>
  </property>
</Properties>
</file>