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51C3C864" w14:textId="77777777" w:rsidR="00EB4C8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623445">
          <w:pPr>
            <w:pStyle w:val="Inhopg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623445">
          <w:pPr>
            <w:pStyle w:val="Inhopg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623445">
          <w:pPr>
            <w:pStyle w:val="Inhopg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623445">
          <w:pPr>
            <w:pStyle w:val="Inhopg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623445">
          <w:pPr>
            <w:pStyle w:val="Inhopg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623445">
          <w:pPr>
            <w:pStyle w:val="Inhopg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623445">
          <w:pPr>
            <w:pStyle w:val="Inhopg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623445">
          <w:pPr>
            <w:pStyle w:val="Inhopg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623445">
          <w:pPr>
            <w:pStyle w:val="Inhopg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45091998"/>
      <w:r w:rsidRPr="00222411">
        <w:lastRenderedPageBreak/>
        <w:t>Inleiding</w:t>
      </w:r>
      <w:bookmarkEnd w:id="1"/>
    </w:p>
    <w:p w14:paraId="4757970A" w14:textId="229B55F5" w:rsidR="00BC25E6" w:rsidRDefault="00E81A9F">
      <w:r>
        <w:t xml:space="preserve">Henk de Vries eigenaar van Café de </w:t>
      </w:r>
      <w:r w:rsidR="00A54DF7">
        <w:t xml:space="preserve">Schuur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bookmarkStart w:id="2" w:name="_GoBack"/>
      <w:bookmarkEnd w:id="2"/>
      <w:r w:rsidR="00820376">
        <w:br w:type="page"/>
      </w:r>
    </w:p>
    <w:p w14:paraId="61B1BEFC" w14:textId="412B83BB" w:rsidR="00A257DF" w:rsidRDefault="00A257DF" w:rsidP="00222411">
      <w:pPr>
        <w:pStyle w:val="Kop1"/>
      </w:pPr>
      <w:bookmarkStart w:id="3" w:name="_Toc45091999"/>
      <w:r>
        <w:lastRenderedPageBreak/>
        <w:t xml:space="preserve">Missie van de </w:t>
      </w:r>
      <w:r w:rsidR="00056AB7">
        <w:t>k</w:t>
      </w:r>
      <w:r>
        <w:t>lant</w:t>
      </w:r>
      <w:bookmarkEnd w:id="3"/>
    </w:p>
    <w:p w14:paraId="3D6966D0" w14:textId="01E5A387" w:rsidR="005C685B" w:rsidRDefault="005C685B" w:rsidP="005C685B">
      <w:r>
        <w:t xml:space="preserve">Uit het interview met de klant is naar voren gekomen dat de klant op een aantal dagen in de week minderopbrengst maakt dan gewild. Hiervoor heeft de klant een oplossing bedacht namelijk een </w:t>
      </w:r>
      <w:proofErr w:type="spellStart"/>
      <w:r>
        <w:t>PubQuiz</w:t>
      </w:r>
      <w:proofErr w:type="spellEnd"/>
      <w:r>
        <w:t xml:space="preserve">. Echter is deze </w:t>
      </w:r>
      <w:r w:rsidR="00CD1AF8">
        <w:t xml:space="preserve">quiz nogal van een oude tijdperk en wordt alles handmatig nagekeken en met pen en papier gemaakt. </w:t>
      </w:r>
    </w:p>
    <w:p w14:paraId="7AF8B644" w14:textId="15FA903A" w:rsidR="00A257DF" w:rsidRDefault="00A52CB3">
      <w:r>
        <w:t xml:space="preserve">De missie van de klant is deze oude </w:t>
      </w:r>
      <w:proofErr w:type="spellStart"/>
      <w:r>
        <w:t>PubQuiz</w:t>
      </w:r>
      <w:proofErr w:type="spellEnd"/>
      <w:r>
        <w:t xml:space="preserve"> in een nieuw jasje te gooien en de </w:t>
      </w:r>
      <w:proofErr w:type="spellStart"/>
      <w:r>
        <w:t>PubQuiz</w:t>
      </w:r>
      <w:proofErr w:type="spellEnd"/>
      <w:r>
        <w:t xml:space="preserve"> te digitaliseren zodat een hoop werk geautomatiseerd worden en de </w:t>
      </w:r>
      <w:proofErr w:type="spellStart"/>
      <w:r>
        <w:t>PubQuiz</w:t>
      </w:r>
      <w:proofErr w:type="spellEnd"/>
      <w:r>
        <w:t xml:space="preserve"> </w:t>
      </w:r>
      <w:r w:rsidR="004C1F7C">
        <w:t>beter verloopt.</w:t>
      </w:r>
    </w:p>
    <w:p w14:paraId="487BCDB9" w14:textId="77777777" w:rsidR="00577FCB" w:rsidRPr="004C1F7C" w:rsidRDefault="00577FCB"/>
    <w:p w14:paraId="32753E0C" w14:textId="12B2F973" w:rsidR="00A257DF" w:rsidRDefault="00A257DF" w:rsidP="00222411">
      <w:pPr>
        <w:pStyle w:val="Kop1"/>
      </w:pPr>
      <w:bookmarkStart w:id="4" w:name="_Toc45092000"/>
      <w:r>
        <w:t xml:space="preserve">Huidige </w:t>
      </w:r>
      <w:r w:rsidR="00056AB7">
        <w:t>s</w:t>
      </w:r>
      <w:r>
        <w:t>ituatie</w:t>
      </w:r>
      <w:bookmarkEnd w:id="4"/>
    </w:p>
    <w:p w14:paraId="1168D38C" w14:textId="7F438D4F" w:rsidR="00FE3EA8" w:rsidRDefault="00C5745F">
      <w:r>
        <w:t xml:space="preserve">De klant is een café eigenaar en </w:t>
      </w:r>
      <w:r w:rsidR="00401287">
        <w:t xml:space="preserve">maakt een aantal dagen in de week </w:t>
      </w:r>
      <w:r w:rsidR="00B54FB0">
        <w:t xml:space="preserve">minder opbrengst dan verwacht. Hiervoor heeft de klant een oplossing bedacht om klanten naar zijn Café te </w:t>
      </w:r>
      <w:r w:rsidR="00FE3EA8">
        <w:t xml:space="preserve">krijgen namelijk een </w:t>
      </w:r>
      <w:proofErr w:type="spellStart"/>
      <w:r w:rsidR="00FE3EA8">
        <w:t>PubQuiz</w:t>
      </w:r>
      <w:proofErr w:type="spellEnd"/>
      <w:r w:rsidR="00FE3EA8">
        <w:t xml:space="preserve">. De klant </w:t>
      </w:r>
      <w:r w:rsidR="000A70D3">
        <w:t>houd</w:t>
      </w:r>
      <w:r w:rsidR="00AB3F38">
        <w:t>t</w:t>
      </w:r>
      <w:r w:rsidR="000A70D3">
        <w:t xml:space="preserve"> op de dagen dat er minder omzet wordt gedraaid een </w:t>
      </w:r>
      <w:proofErr w:type="spellStart"/>
      <w:r w:rsidR="000A70D3">
        <w:t>PubQuiz</w:t>
      </w:r>
      <w:proofErr w:type="spellEnd"/>
      <w:r w:rsidR="000A70D3">
        <w:t xml:space="preserve"> waarmee </w:t>
      </w:r>
      <w:r w:rsidR="00AB3F38">
        <w:t>de Café bezoekers prijzen kunnen winnen</w:t>
      </w:r>
      <w:r w:rsidR="004E3368">
        <w:t xml:space="preserve">. </w:t>
      </w:r>
    </w:p>
    <w:p w14:paraId="458C6CB4" w14:textId="50900514" w:rsidR="00DE5AC7" w:rsidRDefault="004E3368">
      <w:r>
        <w:t xml:space="preserve">De huidige </w:t>
      </w:r>
      <w:proofErr w:type="spellStart"/>
      <w:r>
        <w:t>PubQuiz</w:t>
      </w:r>
      <w:proofErr w:type="spellEnd"/>
      <w:r>
        <w:t xml:space="preserve">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Kop1"/>
      </w:pPr>
      <w:bookmarkStart w:id="5" w:name="_Toc45092001"/>
      <w:r>
        <w:t xml:space="preserve">Gewenste </w:t>
      </w:r>
      <w:r w:rsidR="00056AB7">
        <w:t>s</w:t>
      </w:r>
      <w:r>
        <w:t>ituatie</w:t>
      </w:r>
      <w:bookmarkEnd w:id="5"/>
    </w:p>
    <w:p w14:paraId="2EF94293" w14:textId="7FFEDD4E" w:rsidR="00A257DF" w:rsidRDefault="00DE5AC7">
      <w:r>
        <w:t xml:space="preserve">De klant wil af van het pen en papier gebruik in deze digitale tijdperk. </w:t>
      </w:r>
      <w:r w:rsidR="00CA7FD9">
        <w:t xml:space="preserve">Alle spelers hebben tegenwoordig wel een mobiel opzak. Deze wil de klant gaan inzetten </w:t>
      </w:r>
      <w:r w:rsidR="00EA229D">
        <w:t xml:space="preserve">om zo de spelers de </w:t>
      </w:r>
      <w:proofErr w:type="spellStart"/>
      <w:r w:rsidR="00EA229D">
        <w:t>PubQuiz</w:t>
      </w:r>
      <w:proofErr w:type="spellEnd"/>
      <w:r w:rsidR="00EA229D">
        <w:t xml:space="preserve"> te laten spelen. De </w:t>
      </w:r>
      <w:proofErr w:type="spellStart"/>
      <w:r w:rsidR="00EA229D">
        <w:t>PubQuiz</w:t>
      </w:r>
      <w:proofErr w:type="spellEnd"/>
      <w:r w:rsidR="00EA229D">
        <w:t xml:space="preserve"> bestaat uit 10 vragen waarbij de spelers de vragen kunnen invullen </w:t>
      </w:r>
      <w:r w:rsidR="009E57A4">
        <w:t>en ze mogen terug om de vragen aan te passen. Als laatst kan de vragenlijst worden ingeleverd en</w:t>
      </w:r>
      <w:r w:rsidR="0017377D">
        <w:t xml:space="preserve"> wordt de </w:t>
      </w:r>
      <w:proofErr w:type="spellStart"/>
      <w:r w:rsidR="0017377D">
        <w:t>PubQuiz</w:t>
      </w:r>
      <w:proofErr w:type="spellEnd"/>
      <w:r w:rsidR="0017377D">
        <w:t xml:space="preserve"> direct nagekeken.</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6" w:name="_Toc45092002"/>
      <w:r>
        <w:br w:type="page"/>
      </w:r>
    </w:p>
    <w:p w14:paraId="2B7BDFF7" w14:textId="572C7AE9" w:rsidR="00A257DF" w:rsidRDefault="007A68DD" w:rsidP="00222411">
      <w:pPr>
        <w:pStyle w:val="Kop1"/>
      </w:pPr>
      <w:r>
        <w:lastRenderedPageBreak/>
        <w:t xml:space="preserve">Het </w:t>
      </w:r>
      <w:r w:rsidR="00056AB7">
        <w:t>p</w:t>
      </w:r>
      <w:r>
        <w:t>roduct</w:t>
      </w:r>
      <w:bookmarkEnd w:id="6"/>
    </w:p>
    <w:p w14:paraId="2755EC83" w14:textId="221D1C29" w:rsidR="007A68DD" w:rsidRDefault="006A26DC" w:rsidP="007A68DD">
      <w:r>
        <w:t>De klant wil een quiz applicatie waarin 10 vragen staan. Hij wil</w:t>
      </w:r>
      <w:r w:rsidR="00BB388D">
        <w:t xml:space="preserve">t dat de gebruiker een multiple </w:t>
      </w:r>
      <w:proofErr w:type="spellStart"/>
      <w:r w:rsidR="00BB388D">
        <w:t>choice</w:t>
      </w:r>
      <w:proofErr w:type="spellEnd"/>
      <w:r w:rsidR="00BB388D">
        <w:t xml:space="preserve"> vraag te zien krijgt en dat de gebruiker kan klikken op </w:t>
      </w:r>
      <w:r w:rsidR="00001705">
        <w:t>de 4 verschillende antwoorden. Ook wilt de klant dat de gebruiker terug kan gaan om zijn antwoorden terug te kunnen bekijken en de gebruiker de mogelijkheid te geven dat hij zijn antwoord kan aanpassen.</w:t>
      </w:r>
      <w:r w:rsidR="006729E8">
        <w:t xml:space="preserve"> Zodra de gebruiker tevreden is met alle antwoorden </w:t>
      </w:r>
      <w:r w:rsidR="001D6F23">
        <w:t xml:space="preserve">die </w:t>
      </w:r>
      <w:r w:rsidR="006729E8">
        <w:t>hij he</w:t>
      </w:r>
      <w:r w:rsidR="001D6F23">
        <w:t>e</w:t>
      </w:r>
      <w:r w:rsidR="006729E8">
        <w:t>ft ingevuld</w:t>
      </w:r>
      <w:r w:rsidR="001D6F23">
        <w:t xml:space="preserve"> kan de gebruiker op inleveren drukken</w:t>
      </w:r>
      <w:r w:rsidR="007F7679">
        <w:t xml:space="preserve"> en een overzicht bekijken</w:t>
      </w:r>
      <w:r w:rsidR="001D6F23">
        <w:t>.</w:t>
      </w:r>
    </w:p>
    <w:p w14:paraId="265F1B1C" w14:textId="77777777" w:rsidR="007A68DD" w:rsidRDefault="007A68DD" w:rsidP="007A68DD"/>
    <w:p w14:paraId="299FB985" w14:textId="0C470274" w:rsidR="007A68DD" w:rsidRDefault="00802D6C" w:rsidP="00222411">
      <w:pPr>
        <w:pStyle w:val="Kop2"/>
      </w:pPr>
      <w:bookmarkStart w:id="7" w:name="_Toc45092003"/>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666D64D8" w:rsidR="00872CD0" w:rsidRDefault="007F7679" w:rsidP="00872CD0">
      <w:pPr>
        <w:pStyle w:val="Lijstalinea"/>
        <w:numPr>
          <w:ilvl w:val="0"/>
          <w:numId w:val="4"/>
        </w:numPr>
      </w:pPr>
      <w:r>
        <w:t>De quiz moet bestaan uit 10 vragen.</w:t>
      </w:r>
    </w:p>
    <w:p w14:paraId="0DC29800" w14:textId="21EE4DF2" w:rsidR="007F7679" w:rsidRDefault="007F7679" w:rsidP="00872CD0">
      <w:pPr>
        <w:pStyle w:val="Lijstalinea"/>
        <w:numPr>
          <w:ilvl w:val="0"/>
          <w:numId w:val="4"/>
        </w:numPr>
      </w:pPr>
      <w:r>
        <w:t xml:space="preserve">De vragen moeten multiple </w:t>
      </w:r>
      <w:proofErr w:type="spellStart"/>
      <w:r>
        <w:t>choice</w:t>
      </w:r>
      <w:proofErr w:type="spellEnd"/>
      <w:r>
        <w:t xml:space="preserve"> zij</w:t>
      </w:r>
      <w:r w:rsidR="007F694C">
        <w:t>n waaruit de gebruiker kan kiezen.</w:t>
      </w:r>
    </w:p>
    <w:p w14:paraId="0586F756" w14:textId="108311C4" w:rsidR="007F7679" w:rsidRDefault="007F7679" w:rsidP="00872CD0">
      <w:pPr>
        <w:pStyle w:val="Lijstalinea"/>
        <w:numPr>
          <w:ilvl w:val="0"/>
          <w:numId w:val="4"/>
        </w:numPr>
      </w:pPr>
      <w:r>
        <w:t>De gebruike</w:t>
      </w:r>
      <w:r w:rsidR="000B19DB">
        <w:t xml:space="preserve">r </w:t>
      </w:r>
      <w:r w:rsidR="005B1733">
        <w:t xml:space="preserve">moet zijn </w:t>
      </w:r>
      <w:r w:rsidR="00164851">
        <w:t>antwoorden</w:t>
      </w:r>
      <w:r w:rsidR="005B1733">
        <w:t xml:space="preserve"> kunnen insturen zodat het automatisch nagekeken wordt.</w:t>
      </w:r>
    </w:p>
    <w:p w14:paraId="02C85532" w14:textId="740C2F01" w:rsidR="005B1733" w:rsidRDefault="007F694C" w:rsidP="00872CD0">
      <w:pPr>
        <w:pStyle w:val="Lijstalinea"/>
        <w:numPr>
          <w:ilvl w:val="0"/>
          <w:numId w:val="4"/>
        </w:numPr>
      </w:pPr>
      <w:r>
        <w:t>De quiz moet automatisch worden nagekeken.</w:t>
      </w:r>
    </w:p>
    <w:p w14:paraId="127441E3" w14:textId="6847814B" w:rsidR="007F694C" w:rsidRDefault="007F694C" w:rsidP="00872CD0">
      <w:pPr>
        <w:pStyle w:val="Lijstalinea"/>
        <w:numPr>
          <w:ilvl w:val="0"/>
          <w:numId w:val="4"/>
        </w:numPr>
      </w:pPr>
      <w:r>
        <w:t xml:space="preserve">De </w:t>
      </w:r>
      <w:r w:rsidR="00195E40">
        <w:t>gebruiker kan terug in de quiz om zijn antwoorden aan te kunnen passen.</w:t>
      </w:r>
    </w:p>
    <w:p w14:paraId="04020307" w14:textId="7E3D6C2E" w:rsidR="007A68DD" w:rsidRDefault="00195E40" w:rsidP="000C1179">
      <w:pPr>
        <w:pStyle w:val="Lijstalinea"/>
        <w:numPr>
          <w:ilvl w:val="0"/>
          <w:numId w:val="4"/>
        </w:numPr>
      </w:pPr>
      <w:r>
        <w:t>De gebruiker kan een overzicht inzien direct na het leveren van de antwoorden.</w:t>
      </w:r>
    </w:p>
    <w:p w14:paraId="156C1C58" w14:textId="77777777" w:rsidR="000C1179" w:rsidRPr="006A0152" w:rsidRDefault="000C1179" w:rsidP="000C1179"/>
    <w:p w14:paraId="66327BD2" w14:textId="348C8CD3" w:rsidR="00CB6B3A" w:rsidRDefault="007A68DD" w:rsidP="00CB6B3A">
      <w:pPr>
        <w:pStyle w:val="Kop1"/>
      </w:pPr>
      <w:bookmarkStart w:id="8" w:name="_Toc45092004"/>
      <w:r>
        <w:t>Doelgroep(en)</w:t>
      </w:r>
      <w:bookmarkEnd w:id="8"/>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9" w:name="_Toc45092005"/>
      <w:r>
        <w:t>Projectdoelstelling(en)</w:t>
      </w:r>
      <w:bookmarkEnd w:id="9"/>
    </w:p>
    <w:p w14:paraId="6CF66894" w14:textId="6F925C05" w:rsidR="00056AB7" w:rsidRPr="00056AB7" w:rsidRDefault="00622ED2" w:rsidP="00056AB7">
      <w:r>
        <w:t xml:space="preserve">De klant wil een digitale </w:t>
      </w:r>
      <w:proofErr w:type="spellStart"/>
      <w:r>
        <w:t>PubQuiz</w:t>
      </w:r>
      <w:proofErr w:type="spellEnd"/>
      <w:r>
        <w:t xml:space="preserve"> web applicatie binnen 4 weken </w:t>
      </w:r>
      <w:r w:rsidR="007275D7">
        <w:t xml:space="preserve">waardoor het nakijkwerk van de huidige </w:t>
      </w:r>
      <w:proofErr w:type="spellStart"/>
      <w:r w:rsidR="007275D7">
        <w:t>PubQuiz</w:t>
      </w:r>
      <w:proofErr w:type="spellEnd"/>
      <w:r w:rsidR="007275D7">
        <w:t xml:space="preserve"> wordt gehalveer</w:t>
      </w:r>
      <w:r w:rsidR="00623222">
        <w:t>d.</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9DC2" w14:textId="77777777" w:rsidR="005C191F" w:rsidRDefault="005C191F" w:rsidP="00A257DF">
      <w:pPr>
        <w:spacing w:after="0" w:line="240" w:lineRule="auto"/>
      </w:pPr>
      <w:r>
        <w:separator/>
      </w:r>
    </w:p>
  </w:endnote>
  <w:endnote w:type="continuationSeparator" w:id="0">
    <w:p w14:paraId="7A943983" w14:textId="77777777" w:rsidR="005C191F" w:rsidRDefault="005C191F"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1914DF4E" w:rsidR="00222411" w:rsidRDefault="009427AF" w:rsidP="00222411">
    <w:pPr>
      <w:pStyle w:val="Voettekst"/>
    </w:pPr>
    <w:bookmarkStart w:id="12" w:name="_Hlk45091963"/>
    <w:r>
      <w:t>K</w:t>
    </w:r>
    <w:r w:rsidR="00F70932">
      <w:t xml:space="preserve">lant: </w:t>
    </w:r>
    <w:r w:rsidR="00820376">
      <w:t>Henk de Vries</w:t>
    </w:r>
    <w:bookmarkEnd w:id="12"/>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8240" w14:textId="77777777" w:rsidR="005C191F" w:rsidRDefault="005C191F" w:rsidP="00A257DF">
      <w:pPr>
        <w:spacing w:after="0" w:line="240" w:lineRule="auto"/>
      </w:pPr>
      <w:r>
        <w:separator/>
      </w:r>
    </w:p>
  </w:footnote>
  <w:footnote w:type="continuationSeparator" w:id="0">
    <w:p w14:paraId="4D99187B" w14:textId="77777777" w:rsidR="005C191F" w:rsidRDefault="005C191F"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77777777" w:rsidR="007A68DD" w:rsidRDefault="007A68DD">
    <w:pPr>
      <w:pStyle w:val="Koptekst"/>
    </w:pPr>
    <w:bookmarkStart w:id="10" w:name="_Hlk45091329"/>
    <w:bookmarkStart w:id="11"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D02FF"/>
    <w:rsid w:val="00126F70"/>
    <w:rsid w:val="0014223B"/>
    <w:rsid w:val="00164851"/>
    <w:rsid w:val="0017377D"/>
    <w:rsid w:val="00195E40"/>
    <w:rsid w:val="001D6F23"/>
    <w:rsid w:val="00222411"/>
    <w:rsid w:val="00267FD4"/>
    <w:rsid w:val="0031115F"/>
    <w:rsid w:val="00313209"/>
    <w:rsid w:val="003258CA"/>
    <w:rsid w:val="0033319D"/>
    <w:rsid w:val="003767BA"/>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A68DD"/>
    <w:rsid w:val="007D62ED"/>
    <w:rsid w:val="007F694C"/>
    <w:rsid w:val="007F7679"/>
    <w:rsid w:val="00802D6C"/>
    <w:rsid w:val="00820376"/>
    <w:rsid w:val="00872CD0"/>
    <w:rsid w:val="009427AF"/>
    <w:rsid w:val="00953455"/>
    <w:rsid w:val="009A329B"/>
    <w:rsid w:val="009E57A4"/>
    <w:rsid w:val="00A257DF"/>
    <w:rsid w:val="00A50CF4"/>
    <w:rsid w:val="00A522AD"/>
    <w:rsid w:val="00A52CB3"/>
    <w:rsid w:val="00A54DF7"/>
    <w:rsid w:val="00AB3F38"/>
    <w:rsid w:val="00AD41A2"/>
    <w:rsid w:val="00AD78C6"/>
    <w:rsid w:val="00AF08B5"/>
    <w:rsid w:val="00B54FB0"/>
    <w:rsid w:val="00BB388D"/>
    <w:rsid w:val="00BC25E6"/>
    <w:rsid w:val="00C1754E"/>
    <w:rsid w:val="00C40C90"/>
    <w:rsid w:val="00C5745F"/>
    <w:rsid w:val="00C80CC1"/>
    <w:rsid w:val="00C83E6F"/>
    <w:rsid w:val="00C90C8F"/>
    <w:rsid w:val="00CA7FD9"/>
    <w:rsid w:val="00CB0D3E"/>
    <w:rsid w:val="00CB6B3A"/>
    <w:rsid w:val="00CD1AF8"/>
    <w:rsid w:val="00D928B1"/>
    <w:rsid w:val="00DC3490"/>
    <w:rsid w:val="00DC7E50"/>
    <w:rsid w:val="00DE2F76"/>
    <w:rsid w:val="00DE5AC7"/>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10" ma:contentTypeDescription="Create a new document." ma:contentTypeScope="" ma:versionID="282ec0f36a2566c5ab6043d81deb4f84">
  <xsd:schema xmlns:xsd="http://www.w3.org/2001/XMLSchema" xmlns:xs="http://www.w3.org/2001/XMLSchema" xmlns:p="http://schemas.microsoft.com/office/2006/metadata/properties" xmlns:ns2="fd4092eb-adfe-4033-b17d-7369aaeea5ed" targetNamespace="http://schemas.microsoft.com/office/2006/metadata/properties" ma:root="true" ma:fieldsID="3b2b15e1c3ce2358259825327d93d5a6"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73dbb10f-d65e-4026-aa5c-544c0db9c1ca"/>
    <ds:schemaRef ds:uri="a95f19fb-cad5-4f59-9d9d-bfe7d2b05f17"/>
    <ds:schemaRef ds:uri="http://purl.org/dc/terms/"/>
  </ds:schemaRefs>
</ds:datastoreItem>
</file>

<file path=customXml/itemProps3.xml><?xml version="1.0" encoding="utf-8"?>
<ds:datastoreItem xmlns:ds="http://schemas.openxmlformats.org/officeDocument/2006/customXml" ds:itemID="{64A16498-6641-4C05-8834-E34E6AC8C8B0}"/>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138</TotalTime>
  <Pages>5</Pages>
  <Words>707</Words>
  <Characters>4031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Javascript Quiz</dc:subject>
  <dc:creator>Roy Springer</dc:creator>
  <cp:keywords/>
  <dc:description/>
  <cp:lastModifiedBy>Roy Springer</cp:lastModifiedBy>
  <cp:revision>70</cp:revision>
  <cp:lastPrinted>2019-10-02T10:33:00Z</cp:lastPrinted>
  <dcterms:created xsi:type="dcterms:W3CDTF">2020-07-08T12:10:00Z</dcterms:created>
  <dcterms:modified xsi:type="dcterms:W3CDTF">2020-09-01T21:51:00Z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